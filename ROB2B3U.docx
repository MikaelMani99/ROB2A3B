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5551F3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5551F3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C24F4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</w:t>
            </w:r>
            <w:r w:rsidR="00E967F1">
              <w:rPr>
                <w:rFonts w:ascii="Arial" w:hAnsi="Arial"/>
                <w:i w:val="0"/>
                <w:lang w:val="is-IS"/>
              </w:rPr>
              <w:t xml:space="preserve"> (EBE)</w:t>
            </w:r>
          </w:p>
        </w:tc>
      </w:tr>
      <w:tr w:rsidR="004D3F09" w:rsidRPr="00CC387A" w:rsidTr="005551F3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Pr="00BC624A" w:rsidRDefault="004D3F09" w:rsidP="005551F3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C24F4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BC624A" w:rsidRDefault="004D3F09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C24F4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Guðrún Randalín Lárusdóttir</w:t>
            </w:r>
            <w:r w:rsidR="00E967F1">
              <w:rPr>
                <w:rFonts w:ascii="Arial" w:hAnsi="Arial"/>
                <w:i w:val="0"/>
                <w:lang w:val="is-IS"/>
              </w:rPr>
              <w:t>(GRL)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4D3F09" w:rsidRPr="0092300B" w:rsidTr="005551F3">
        <w:sdt>
          <w:sdtPr>
            <w:rPr>
              <w:rFonts w:ascii="Arial" w:hAnsi="Arial"/>
              <w:b/>
              <w:sz w:val="20"/>
            </w:rPr>
            <w:alias w:val="Hér á að koma áfanganúmer"/>
            <w:tag w:val="Hér á að koma áfanganúmer"/>
            <w:id w:val="716401739"/>
            <w:placeholder>
              <w:docPart w:val="6AE56829FB2546CD8489AC362EF5C990"/>
            </w:placeholder>
            <w:text/>
          </w:sdtPr>
          <w:sdtContent>
            <w:tc>
              <w:tcPr>
                <w:tcW w:w="2287" w:type="dxa"/>
                <w:tcBorders>
                  <w:right w:val="single" w:sz="4" w:space="0" w:color="auto"/>
                </w:tcBorders>
              </w:tcPr>
              <w:p w:rsidR="004D3F09" w:rsidRPr="007E7124" w:rsidRDefault="009B043E" w:rsidP="009B043E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ROB2B3U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heiti"/>
            <w:tag w:val="Hér á að koma áfangaheiti"/>
            <w:id w:val="104697854"/>
            <w:placeholder>
              <w:docPart w:val="1E33C5752A1D48BAB136BFC6952B3928"/>
            </w:placeholder>
            <w:text/>
          </w:sdtPr>
          <w:sdtContent>
            <w:tc>
              <w:tcPr>
                <w:tcW w:w="6814" w:type="dxa"/>
                <w:tcBorders>
                  <w:left w:val="single" w:sz="4" w:space="0" w:color="auto"/>
                </w:tcBorders>
              </w:tcPr>
              <w:p w:rsidR="004D3F09" w:rsidRPr="007E7124" w:rsidRDefault="009B043E" w:rsidP="009B043E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Vélmenni II</w:t>
                </w:r>
              </w:p>
            </w:tc>
          </w:sdtContent>
        </w:sdt>
      </w:tr>
      <w:tr w:rsidR="004D3F09" w:rsidRPr="0092300B" w:rsidTr="005551F3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9B043E" w:rsidP="005551F3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>Í áfanganum leysa nemendur stórt verkefni sem nemendur hanna sjálfir með annað hvort VEX, RasberryPi eða Arduino smátölvum.  Nemendur gera verkáætlun þar sem verkefnið er brotið niður í minnstu einingar. Logskrár, verkefnalýsing, auðlindir þ.e vébúnaður og hugbúnaður sem þarf, flæðirit og sauðakóði og innleiðing. Öllu er steypt saman í lokaskýrslu 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5953"/>
        <w:gridCol w:w="1276"/>
      </w:tblGrid>
      <w:tr w:rsidR="004D3F09" w:rsidTr="00EC24F4"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9B043E" w:rsidTr="00EC24F4">
        <w:tc>
          <w:tcPr>
            <w:tcW w:w="1862" w:type="dxa"/>
          </w:tcPr>
          <w:p w:rsidR="009B043E" w:rsidRDefault="009B043E" w:rsidP="009B043E">
            <w:pPr>
              <w:spacing w:before="40" w:after="40"/>
            </w:pPr>
            <w:r>
              <w:t>Verkefni 1</w:t>
            </w:r>
          </w:p>
        </w:tc>
        <w:tc>
          <w:tcPr>
            <w:tcW w:w="5953" w:type="dxa"/>
          </w:tcPr>
          <w:p w:rsidR="009B043E" w:rsidRDefault="009B043E" w:rsidP="009B043E">
            <w:pPr>
              <w:spacing w:before="40" w:after="40"/>
            </w:pPr>
            <w:r>
              <w:t xml:space="preserve">Lýsing á verkefninu, hvað á vélmennið að gera </w:t>
            </w:r>
          </w:p>
        </w:tc>
        <w:tc>
          <w:tcPr>
            <w:tcW w:w="1276" w:type="dxa"/>
          </w:tcPr>
          <w:p w:rsidR="009B043E" w:rsidRDefault="009B043E" w:rsidP="009B043E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9B043E" w:rsidTr="00EC24F4">
        <w:tc>
          <w:tcPr>
            <w:tcW w:w="1862" w:type="dxa"/>
          </w:tcPr>
          <w:p w:rsidR="009B043E" w:rsidRDefault="009B043E" w:rsidP="009B043E">
            <w:pPr>
              <w:spacing w:before="40" w:after="40"/>
            </w:pPr>
            <w:r>
              <w:t>Verkefni 2</w:t>
            </w:r>
          </w:p>
        </w:tc>
        <w:tc>
          <w:tcPr>
            <w:tcW w:w="5953" w:type="dxa"/>
          </w:tcPr>
          <w:p w:rsidR="009B043E" w:rsidRDefault="009B043E" w:rsidP="009B043E">
            <w:pPr>
              <w:spacing w:before="40" w:after="40"/>
            </w:pPr>
            <w:r>
              <w:t>Verkáætlun ,tímaáætlun gant rit</w:t>
            </w:r>
          </w:p>
        </w:tc>
        <w:tc>
          <w:tcPr>
            <w:tcW w:w="1276" w:type="dxa"/>
          </w:tcPr>
          <w:p w:rsidR="009B043E" w:rsidRDefault="009B043E" w:rsidP="009B043E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9B043E" w:rsidTr="00EC24F4">
        <w:tc>
          <w:tcPr>
            <w:tcW w:w="1862" w:type="dxa"/>
          </w:tcPr>
          <w:p w:rsidR="009B043E" w:rsidRDefault="009B043E" w:rsidP="009B043E">
            <w:pPr>
              <w:spacing w:before="40" w:after="40"/>
            </w:pPr>
            <w:r>
              <w:t>Verkefni 3</w:t>
            </w:r>
          </w:p>
        </w:tc>
        <w:tc>
          <w:tcPr>
            <w:tcW w:w="5953" w:type="dxa"/>
          </w:tcPr>
          <w:p w:rsidR="009B043E" w:rsidRDefault="009B043E" w:rsidP="009B043E">
            <w:pPr>
              <w:spacing w:before="40" w:after="40"/>
            </w:pPr>
            <w:r>
              <w:t>Flókið ferli brotið niður í einfalt flæðirit og sauðakóði</w:t>
            </w:r>
          </w:p>
        </w:tc>
        <w:tc>
          <w:tcPr>
            <w:tcW w:w="1276" w:type="dxa"/>
          </w:tcPr>
          <w:p w:rsidR="009B043E" w:rsidRDefault="009B043E" w:rsidP="009B043E">
            <w:pPr>
              <w:spacing w:before="40" w:after="40"/>
              <w:ind w:right="98"/>
              <w:jc w:val="right"/>
            </w:pPr>
            <w:r>
              <w:t>15</w:t>
            </w:r>
          </w:p>
        </w:tc>
      </w:tr>
      <w:tr w:rsidR="009B043E" w:rsidTr="009B043E">
        <w:tc>
          <w:tcPr>
            <w:tcW w:w="1862" w:type="dxa"/>
          </w:tcPr>
          <w:p w:rsidR="009B043E" w:rsidRDefault="009B043E" w:rsidP="009B043E">
            <w:pPr>
              <w:spacing w:before="40" w:after="40"/>
            </w:pPr>
            <w:r>
              <w:t>Verkefni 4</w:t>
            </w:r>
          </w:p>
        </w:tc>
        <w:tc>
          <w:tcPr>
            <w:tcW w:w="5953" w:type="dxa"/>
          </w:tcPr>
          <w:p w:rsidR="009B043E" w:rsidRDefault="009B043E" w:rsidP="009B043E">
            <w:pPr>
              <w:spacing w:before="40" w:after="40"/>
            </w:pPr>
            <w:r>
              <w:t>Samsetning vélmennis og lýsing á vélbúnaði</w:t>
            </w:r>
          </w:p>
        </w:tc>
        <w:tc>
          <w:tcPr>
            <w:tcW w:w="1276" w:type="dxa"/>
          </w:tcPr>
          <w:p w:rsidR="009B043E" w:rsidRDefault="009B043E" w:rsidP="009B043E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9B043E" w:rsidTr="00EC24F4">
        <w:tc>
          <w:tcPr>
            <w:tcW w:w="1862" w:type="dxa"/>
          </w:tcPr>
          <w:p w:rsidR="009B043E" w:rsidRDefault="009B043E" w:rsidP="009B043E">
            <w:pPr>
              <w:spacing w:before="40" w:after="40"/>
            </w:pPr>
            <w:r>
              <w:t>Verkefni 5</w:t>
            </w:r>
          </w:p>
        </w:tc>
        <w:tc>
          <w:tcPr>
            <w:tcW w:w="5953" w:type="dxa"/>
          </w:tcPr>
          <w:p w:rsidR="009B043E" w:rsidRDefault="009B043E" w:rsidP="009B043E">
            <w:pPr>
              <w:spacing w:before="40" w:after="40"/>
            </w:pPr>
            <w:r>
              <w:t>Prófanir, lýsing hvernig vél og hugbúnaður er prófaður</w:t>
            </w:r>
          </w:p>
        </w:tc>
        <w:tc>
          <w:tcPr>
            <w:tcW w:w="1276" w:type="dxa"/>
          </w:tcPr>
          <w:p w:rsidR="009B043E" w:rsidRDefault="009B043E" w:rsidP="009B043E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9B043E" w:rsidTr="009B043E">
        <w:tc>
          <w:tcPr>
            <w:tcW w:w="1862" w:type="dxa"/>
          </w:tcPr>
          <w:p w:rsidR="009B043E" w:rsidRDefault="009B043E" w:rsidP="009B043E">
            <w:pPr>
              <w:spacing w:before="40" w:after="40"/>
            </w:pPr>
            <w:r>
              <w:t>Verkefni 6</w:t>
            </w:r>
          </w:p>
        </w:tc>
        <w:tc>
          <w:tcPr>
            <w:tcW w:w="5953" w:type="dxa"/>
          </w:tcPr>
          <w:p w:rsidR="009B043E" w:rsidRDefault="009B043E" w:rsidP="009B043E">
            <w:pPr>
              <w:spacing w:before="40" w:after="40"/>
            </w:pPr>
            <w:r>
              <w:t>Heimildaskrá</w:t>
            </w:r>
          </w:p>
        </w:tc>
        <w:tc>
          <w:tcPr>
            <w:tcW w:w="1276" w:type="dxa"/>
          </w:tcPr>
          <w:p w:rsidR="009B043E" w:rsidRDefault="009B043E" w:rsidP="009B043E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9B043E" w:rsidTr="009B043E">
        <w:tc>
          <w:tcPr>
            <w:tcW w:w="1862" w:type="dxa"/>
          </w:tcPr>
          <w:p w:rsidR="009B043E" w:rsidRPr="00250754" w:rsidRDefault="009B043E" w:rsidP="009B043E">
            <w:pPr>
              <w:spacing w:before="40" w:after="40"/>
            </w:pPr>
            <w:r w:rsidRPr="00250754">
              <w:t>Verkefni 7</w:t>
            </w:r>
          </w:p>
        </w:tc>
        <w:tc>
          <w:tcPr>
            <w:tcW w:w="5953" w:type="dxa"/>
          </w:tcPr>
          <w:p w:rsidR="009B043E" w:rsidRPr="00250754" w:rsidRDefault="009B043E" w:rsidP="009B043E">
            <w:pPr>
              <w:spacing w:before="40" w:after="40"/>
            </w:pPr>
            <w:r w:rsidRPr="00250754">
              <w:t>Dagbók</w:t>
            </w:r>
          </w:p>
        </w:tc>
        <w:tc>
          <w:tcPr>
            <w:tcW w:w="1276" w:type="dxa"/>
          </w:tcPr>
          <w:p w:rsidR="009B043E" w:rsidRPr="00250754" w:rsidRDefault="009B043E" w:rsidP="009B043E">
            <w:pPr>
              <w:spacing w:before="40" w:after="40"/>
              <w:ind w:right="98"/>
              <w:jc w:val="right"/>
            </w:pPr>
            <w:r w:rsidRPr="00250754">
              <w:t>10</w:t>
            </w:r>
          </w:p>
        </w:tc>
      </w:tr>
      <w:tr w:rsidR="009B043E" w:rsidTr="009B043E">
        <w:tc>
          <w:tcPr>
            <w:tcW w:w="1862" w:type="dxa"/>
          </w:tcPr>
          <w:p w:rsidR="009B043E" w:rsidRPr="00250754" w:rsidRDefault="009B043E" w:rsidP="009B043E">
            <w:pPr>
              <w:spacing w:before="40" w:after="40"/>
            </w:pPr>
            <w:r w:rsidRPr="00250754">
              <w:t>Verkefni 8</w:t>
            </w:r>
          </w:p>
        </w:tc>
        <w:tc>
          <w:tcPr>
            <w:tcW w:w="5953" w:type="dxa"/>
          </w:tcPr>
          <w:p w:rsidR="009B043E" w:rsidRPr="00250754" w:rsidRDefault="009B043E" w:rsidP="009B043E">
            <w:pPr>
              <w:spacing w:before="40" w:after="40"/>
            </w:pPr>
            <w:r w:rsidRPr="00250754">
              <w:t>Virkni vélmennis</w:t>
            </w:r>
            <w:r>
              <w:t xml:space="preserve"> </w:t>
            </w:r>
            <w:r>
              <w:rPr>
                <w:noProof/>
                <w:lang w:eastAsia="is-IS"/>
              </w:rPr>
              <w:drawing>
                <wp:inline distT="0" distB="0" distL="0" distR="0" wp14:anchorId="38E00E9A" wp14:editId="069CEA16">
                  <wp:extent cx="189865" cy="107950"/>
                  <wp:effectExtent l="0" t="0" r="635" b="635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9B043E" w:rsidRPr="00250754" w:rsidRDefault="009B043E" w:rsidP="009B043E">
            <w:pPr>
              <w:spacing w:before="40" w:after="40"/>
              <w:ind w:right="98"/>
              <w:jc w:val="right"/>
            </w:pPr>
            <w:r w:rsidRPr="00250754">
              <w:t>20</w:t>
            </w:r>
          </w:p>
        </w:tc>
      </w:tr>
      <w:tr w:rsidR="009B043E" w:rsidTr="00EC24F4">
        <w:tc>
          <w:tcPr>
            <w:tcW w:w="1862" w:type="dxa"/>
          </w:tcPr>
          <w:p w:rsidR="009B043E" w:rsidRPr="00250754" w:rsidRDefault="009B043E" w:rsidP="009B043E">
            <w:pPr>
              <w:spacing w:before="40" w:after="40"/>
            </w:pPr>
            <w:r w:rsidRPr="00250754">
              <w:t>Verkefni 9</w:t>
            </w:r>
          </w:p>
        </w:tc>
        <w:tc>
          <w:tcPr>
            <w:tcW w:w="5953" w:type="dxa"/>
          </w:tcPr>
          <w:p w:rsidR="009B043E" w:rsidRPr="00250754" w:rsidRDefault="009B043E" w:rsidP="009B043E">
            <w:pPr>
              <w:spacing w:before="40" w:after="40"/>
            </w:pPr>
            <w:r w:rsidRPr="00250754">
              <w:t>Skýrsla, útlit og frágangur</w:t>
            </w:r>
            <w:r>
              <w:t xml:space="preserve"> </w:t>
            </w:r>
            <w:r>
              <w:rPr>
                <w:noProof/>
                <w:lang w:eastAsia="is-IS"/>
              </w:rPr>
              <w:drawing>
                <wp:inline distT="0" distB="0" distL="0" distR="0" wp14:anchorId="72870A31" wp14:editId="419EE0FA">
                  <wp:extent cx="189865" cy="107950"/>
                  <wp:effectExtent l="0" t="0" r="635" b="635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9B043E" w:rsidRPr="00250754" w:rsidRDefault="009B043E" w:rsidP="009B043E">
            <w:pPr>
              <w:spacing w:before="40" w:after="40"/>
              <w:ind w:right="98"/>
              <w:jc w:val="right"/>
            </w:pPr>
            <w:r w:rsidRPr="00250754">
              <w:t>20</w:t>
            </w:r>
          </w:p>
        </w:tc>
      </w:tr>
      <w:tr w:rsidR="009B043E" w:rsidTr="00EC24F4">
        <w:tc>
          <w:tcPr>
            <w:tcW w:w="1862" w:type="dxa"/>
          </w:tcPr>
          <w:p w:rsidR="009B043E" w:rsidRPr="00250754" w:rsidRDefault="009B043E" w:rsidP="009B043E">
            <w:pPr>
              <w:spacing w:before="40" w:after="40"/>
            </w:pPr>
          </w:p>
        </w:tc>
        <w:tc>
          <w:tcPr>
            <w:tcW w:w="5953" w:type="dxa"/>
          </w:tcPr>
          <w:p w:rsidR="009B043E" w:rsidRPr="00A71AA0" w:rsidRDefault="009B043E" w:rsidP="009B043E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276" w:type="dxa"/>
          </w:tcPr>
          <w:p w:rsidR="009B043E" w:rsidRPr="00A71AA0" w:rsidRDefault="009B043E" w:rsidP="009B043E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9B043E" w:rsidTr="00EC24F4">
        <w:trPr>
          <w:trHeight w:val="2204"/>
        </w:trPr>
        <w:tc>
          <w:tcPr>
            <w:tcW w:w="9091" w:type="dxa"/>
            <w:gridSpan w:val="3"/>
          </w:tcPr>
          <w:p w:rsidR="009B043E" w:rsidRDefault="009B043E" w:rsidP="005551F3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sdtContentLocked"/>
              <w:placeholder>
                <w:docPart w:val="B2972CE195EB42269D6E4356D738255B"/>
              </w:placeholder>
              <w:text/>
            </w:sdtPr>
            <w:sdtContent>
              <w:p w:rsidR="009B043E" w:rsidRDefault="009B043E" w:rsidP="00DE494A">
                <w:pPr>
                  <w:spacing w:before="120" w:after="120"/>
                  <w:ind w:left="79"/>
                </w:pPr>
                <w:r w:rsidRPr="00DE494A">
                  <w:rPr>
                    <w:bCs/>
                  </w:rPr>
                  <w:t>Alla matsþætti skal leggja fyrir í Innu.  Úrlausnum og sundurliðuðum einkunnum skal  skila í Innu á því formi sem best hentar.</w:t>
                </w:r>
              </w:p>
            </w:sdtContent>
          </w:sdt>
          <w:p w:rsidR="009B043E" w:rsidRDefault="009B043E" w:rsidP="00EC24F4">
            <w:pPr>
              <w:spacing w:before="120" w:after="120"/>
              <w:ind w:left="79"/>
            </w:pPr>
            <w:r>
              <w:t>Ef nemandi skilar ekki verkefni á réttum tíma þá dregst einn heill frá einkunn ef skilað er innan viku frá skilafresti. Tveir heilir dragast frá ef skilað er seinna.</w:t>
            </w:r>
          </w:p>
          <w:p w:rsidR="009B043E" w:rsidRPr="008E19FD" w:rsidRDefault="009B043E" w:rsidP="00EC24F4">
            <w:pPr>
              <w:spacing w:before="120" w:after="120"/>
              <w:ind w:left="79"/>
            </w:pPr>
            <w:r>
              <w:t>Nemendur þurfa að ljúka lykilmatsþáttum með lágmarkseinkunn 4 til að standast áfangann. Nái nemandi ekki lágmarkseinkunn verður boðið upp á eina endurtöku á matsþætti í samráði við kennara.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27"/>
        <w:gridCol w:w="1253"/>
        <w:gridCol w:w="3770"/>
        <w:gridCol w:w="2643"/>
        <w:gridCol w:w="778"/>
      </w:tblGrid>
      <w:tr w:rsidR="00C304FD" w:rsidRPr="00BC624A" w:rsidTr="00C304FD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Pr="003C785C" w:rsidRDefault="00C304FD" w:rsidP="005551F3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Pr="00BC624A" w:rsidRDefault="00C304FD" w:rsidP="005551F3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Pr="00BC624A" w:rsidRDefault="00C304FD" w:rsidP="005551F3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Default="00C304FD" w:rsidP="005551F3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matshl.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C304FD" w:rsidRPr="00BC624A" w:rsidTr="00C304FD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304FD" w:rsidRPr="00921BE0" w:rsidRDefault="00C304FD" w:rsidP="005551F3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304FD" w:rsidRPr="00921BE0" w:rsidRDefault="00C304FD" w:rsidP="005551F3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7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26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7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9B043E" w:rsidRPr="00C112F0" w:rsidTr="009B043E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9B043E" w:rsidRPr="00921BE0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07.01.-13.01.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</w:rPr>
              <w:t>Arduino, RasberryPi ,</w:t>
            </w: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E71EE5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</w:t>
            </w:r>
            <w:r w:rsidR="009B043E">
              <w:rPr>
                <w:rFonts w:ascii="Arial" w:hAnsi="Arial" w:cs="Arial"/>
                <w:lang w:val="is-IS"/>
              </w:rPr>
              <w:t>agbók</w:t>
            </w:r>
            <w:r>
              <w:rPr>
                <w:rFonts w:ascii="Arial" w:hAnsi="Arial" w:cs="Arial"/>
                <w:lang w:val="is-IS"/>
              </w:rPr>
              <w:t xml:space="preserve"> og TexMaker</w:t>
            </w:r>
          </w:p>
        </w:tc>
        <w:tc>
          <w:tcPr>
            <w:tcW w:w="77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14.01.-20.01.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 w:rsidRPr="00DE7750">
              <w:rPr>
                <w:rFonts w:ascii="Arial" w:hAnsi="Arial"/>
              </w:rPr>
              <w:t>Verkefni 1</w:t>
            </w:r>
            <w:r>
              <w:rPr>
                <w:rFonts w:ascii="Arial" w:hAnsi="Arial"/>
              </w:rPr>
              <w:t>, verkefnalýsing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Öflun auðlinda,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E71EE5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21.01.-27.01.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2, </w:t>
            </w:r>
            <w:r>
              <w:t>gant rit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draw.io,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E71EE5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</w:t>
            </w: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28.01.-03.02.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</w:rPr>
              <w:t>Verkefni 3  flæðirit og sauðakóði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E71EE5" w:rsidP="00E71EE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15</w:t>
            </w: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04.02.-10.02.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4 </w:t>
            </w:r>
            <w:r>
              <w:t>lýsing á vélbúnaði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9B043E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11.02.-17.02.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18.08.-24.02.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Öflun auðlinda,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25.02.-03.03.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draw.io,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7B477B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04.03.-10.03.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11.03.-17.03.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skýrsla, 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3E" w:rsidRPr="004C584F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18.03.-24.03.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25.03.-31.03.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 26.03. – 03.04.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7B477B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01.04.-07.04.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F1574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Kennsla hefst 04.04.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Pr="007B477B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08.04.-14.04.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9B043E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15.04.-21.04.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9B043E" w:rsidRPr="00C112F0" w:rsidTr="009B043E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22.04.-28.04.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Heimildaskrá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9B043E" w:rsidRPr="00C112F0" w:rsidRDefault="00E71EE5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</w:t>
            </w:r>
          </w:p>
        </w:tc>
      </w:tr>
      <w:tr w:rsidR="009B043E" w:rsidRPr="00C112F0" w:rsidTr="009B043E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29.04.-05.05.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9B043E" w:rsidRPr="00C112F0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Lýsing á prófunum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B043E" w:rsidRPr="00C112F0" w:rsidRDefault="00E71EE5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</w:t>
            </w:r>
          </w:p>
        </w:tc>
      </w:tr>
      <w:tr w:rsidR="009B043E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9B043E" w:rsidRDefault="009B043E" w:rsidP="009B043E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06.05.-12.05.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9B043E" w:rsidRPr="00632C32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 og námsmat á Skýrslu</w:t>
            </w:r>
            <w:r w:rsidR="00E71EE5">
              <w:rPr>
                <w:rFonts w:ascii="Arial" w:hAnsi="Arial" w:cs="Arial"/>
                <w:lang w:val="is-IS"/>
              </w:rPr>
              <w:t xml:space="preserve"> </w:t>
            </w:r>
            <w:r w:rsidR="00E71EE5">
              <w:rPr>
                <w:noProof/>
                <w:lang w:val="is-IS"/>
              </w:rPr>
              <w:drawing>
                <wp:inline distT="0" distB="0" distL="0" distR="0" wp14:anchorId="46CC0EF1" wp14:editId="1D6610FD">
                  <wp:extent cx="190500" cy="104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9B043E" w:rsidRPr="00C112F0" w:rsidTr="009B043E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13.05.-19.05.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9B043E" w:rsidRPr="00632C32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‚</w:t>
            </w:r>
            <w:r>
              <w:rPr>
                <w:rFonts w:ascii="Arial" w:hAnsi="Arial" w:cs="Arial"/>
                <w:lang w:val="is-IS"/>
              </w:rPr>
              <w:t>Sýning á virkni,  Frágangur</w:t>
            </w:r>
            <w:r w:rsidR="00E71EE5">
              <w:rPr>
                <w:rFonts w:ascii="Arial" w:hAnsi="Arial" w:cs="Arial"/>
                <w:lang w:val="is-IS"/>
              </w:rPr>
              <w:t xml:space="preserve"> </w:t>
            </w:r>
            <w:r w:rsidR="00E71EE5">
              <w:rPr>
                <w:noProof/>
                <w:lang w:val="is-IS"/>
              </w:rPr>
              <w:drawing>
                <wp:inline distT="0" distB="0" distL="0" distR="0" wp14:anchorId="46CC0EF1" wp14:editId="1D6610FD">
                  <wp:extent cx="190500" cy="104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9B043E" w:rsidRPr="00C112F0" w:rsidTr="00C304FD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jc w:val="center"/>
            </w:pPr>
            <w:r>
              <w:t>21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B043E" w:rsidRDefault="009B043E" w:rsidP="009B043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20.05.-26.05.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B043E" w:rsidRPr="00CC787E" w:rsidRDefault="009B043E" w:rsidP="009B043E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>Námsmat/endurgjöf</w:t>
            </w:r>
            <w:r w:rsidRPr="00672CF0"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 xml:space="preserve"> og birting einkunna</w:t>
            </w: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 xml:space="preserve"> þriðjudaginn 22.05.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B043E" w:rsidRPr="00C112F0" w:rsidRDefault="009B043E" w:rsidP="009B043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5551F3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FD1329">
        <w:trPr>
          <w:trHeight w:val="557"/>
        </w:trPr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5551F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F2770AAF9E6242E88F4B4BBE51581A13"/>
              </w:placeholder>
            </w:sdtPr>
            <w:sdtContent>
              <w:p w:rsidR="00B86689" w:rsidRDefault="00FD1329" w:rsidP="008E19FD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D1329" w:rsidRDefault="00B86689" w:rsidP="00FD1329">
                <w:pPr>
                  <w:spacing w:before="40" w:after="40"/>
                  <w:ind w:left="79"/>
                </w:pPr>
                <w:r w:rsidRPr="00B86689">
                  <w:t>Æskilegt er að nemendur séu með fartölvu</w:t>
                </w:r>
                <w:r w:rsidR="00FD1329">
                  <w:t>.</w:t>
                </w:r>
              </w:p>
            </w:sdtContent>
          </w:sdt>
          <w:p w:rsidR="0007700C" w:rsidRPr="00FD1329" w:rsidRDefault="00E71EE5" w:rsidP="00C6194F">
            <w:pPr>
              <w:tabs>
                <w:tab w:val="left" w:pos="5996"/>
              </w:tabs>
            </w:pPr>
            <w:r>
              <w:t>https://github.com/eirben/rob2b3u</w:t>
            </w:r>
            <w:r w:rsidR="004C529F">
              <w:t xml:space="preserve"> efni sem á að Forka</w:t>
            </w:r>
          </w:p>
        </w:tc>
      </w:tr>
      <w:tr w:rsidR="004D3F09" w:rsidTr="005551F3">
        <w:tc>
          <w:tcPr>
            <w:tcW w:w="2127" w:type="dxa"/>
          </w:tcPr>
          <w:p w:rsidR="004D3F09" w:rsidRDefault="004D3F09" w:rsidP="005551F3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5551F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4C529F" w:rsidP="0007700C">
            <w:pPr>
              <w:spacing w:before="40" w:after="40"/>
            </w:pPr>
            <w:r>
              <w:t>Hönnun , myndbönd, myndir og kóði geymt í repository og krækju skilað í innu</w:t>
            </w:r>
            <w:r w:rsidR="00E71EE5">
              <w:t>, Skýrsla gerði í TexMaker (Latext)</w:t>
            </w:r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  <w:bookmarkStart w:id="0" w:name="_GoBack"/>
      <w:bookmarkEnd w:id="0"/>
    </w:p>
    <w:sectPr w:rsidR="002D5179" w:rsidRPr="002D51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3E" w:rsidRDefault="009B043E" w:rsidP="004E50DA">
      <w:r>
        <w:separator/>
      </w:r>
    </w:p>
  </w:endnote>
  <w:endnote w:type="continuationSeparator" w:id="0">
    <w:p w:rsidR="009B043E" w:rsidRDefault="009B043E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3E" w:rsidRPr="004E50DA" w:rsidRDefault="009B043E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5.1.2018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3E" w:rsidRDefault="009B043E" w:rsidP="004E50DA">
      <w:r>
        <w:separator/>
      </w:r>
    </w:p>
  </w:footnote>
  <w:footnote w:type="continuationSeparator" w:id="0">
    <w:p w:rsidR="009B043E" w:rsidRDefault="009B043E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9B043E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Content>
          <w:tc>
            <w:tcPr>
              <w:tcW w:w="1962" w:type="dxa"/>
            </w:tcPr>
            <w:p w:rsidR="009B043E" w:rsidRPr="00C701DC" w:rsidRDefault="009B043E" w:rsidP="005551F3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9B043E" w:rsidRPr="004E50DA" w:rsidRDefault="009B043E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9B043E" w:rsidRDefault="009B043E" w:rsidP="004E50DA">
          <w:r>
            <w:rPr>
              <w:noProof/>
              <w:lang w:eastAsia="is-I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B043E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Content>
          <w:tc>
            <w:tcPr>
              <w:tcW w:w="1962" w:type="dxa"/>
            </w:tcPr>
            <w:p w:rsidR="009B043E" w:rsidRPr="00C701DC" w:rsidRDefault="009B043E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>
                <w:rPr>
                  <w:sz w:val="18"/>
                  <w:szCs w:val="18"/>
                </w:rPr>
                <w:t>32</w:t>
              </w:r>
            </w:p>
          </w:tc>
        </w:sdtContent>
      </w:sdt>
      <w:tc>
        <w:tcPr>
          <w:tcW w:w="4252" w:type="dxa"/>
          <w:vMerge/>
        </w:tcPr>
        <w:p w:rsidR="009B043E" w:rsidRDefault="009B043E" w:rsidP="004E50DA"/>
      </w:tc>
      <w:tc>
        <w:tcPr>
          <w:tcW w:w="3186" w:type="dxa"/>
          <w:vMerge/>
        </w:tcPr>
        <w:p w:rsidR="009B043E" w:rsidRDefault="009B043E" w:rsidP="004E50DA"/>
      </w:tc>
    </w:tr>
    <w:tr w:rsidR="009B043E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Content>
          <w:tc>
            <w:tcPr>
              <w:tcW w:w="1962" w:type="dxa"/>
            </w:tcPr>
            <w:p w:rsidR="009B043E" w:rsidRPr="00C701DC" w:rsidRDefault="009B043E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>
                <w:rPr>
                  <w:sz w:val="18"/>
                  <w:szCs w:val="18"/>
                </w:rPr>
                <w:t>05.01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18</w:t>
              </w:r>
            </w:p>
          </w:tc>
        </w:sdtContent>
      </w:sdt>
      <w:tc>
        <w:tcPr>
          <w:tcW w:w="4252" w:type="dxa"/>
          <w:vMerge/>
        </w:tcPr>
        <w:p w:rsidR="009B043E" w:rsidRDefault="009B043E" w:rsidP="004E50DA"/>
      </w:tc>
      <w:tc>
        <w:tcPr>
          <w:tcW w:w="3186" w:type="dxa"/>
          <w:vMerge/>
        </w:tcPr>
        <w:p w:rsidR="009B043E" w:rsidRDefault="009B043E" w:rsidP="004E50DA"/>
      </w:tc>
    </w:tr>
    <w:tr w:rsidR="009B043E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Content>
          <w:tc>
            <w:tcPr>
              <w:tcW w:w="1962" w:type="dxa"/>
            </w:tcPr>
            <w:p w:rsidR="009B043E" w:rsidRPr="00C701DC" w:rsidRDefault="009B043E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sdt>
          <w:sdtPr>
            <w:rPr>
              <w:b/>
              <w:sz w:val="28"/>
              <w:szCs w:val="28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B14F346978064CA9A2B40F09CFDEDAB6"/>
            </w:placeholder>
            <w:text/>
          </w:sdtPr>
          <w:sdtContent>
            <w:p w:rsidR="009B043E" w:rsidRPr="00C701DC" w:rsidRDefault="009B043E" w:rsidP="009B043E">
              <w:pPr>
                <w:pStyle w:val="Header"/>
                <w:spacing w:before="40"/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ROB2B3U</w:t>
              </w:r>
            </w:p>
          </w:sdtContent>
        </w:sdt>
        <w:p w:rsidR="009B043E" w:rsidRPr="004E50DA" w:rsidRDefault="009B043E" w:rsidP="004E50D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sdtContentLocked"/>
              <w:placeholder>
                <w:docPart w:val="132C78C3DF164793AC3202969FB7B5A0"/>
              </w:placeholder>
              <w:text/>
            </w:sdtPr>
            <w:sdtContent>
              <w:r>
                <w:rPr>
                  <w:b/>
                  <w:sz w:val="28"/>
                  <w:szCs w:val="28"/>
                </w:rPr>
                <w:t>Náms</w:t>
              </w:r>
              <w:r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Content>
              <w:r>
                <w:rPr>
                  <w:b/>
                  <w:sz w:val="28"/>
                  <w:szCs w:val="28"/>
                </w:rPr>
                <w:t>vor</w:t>
              </w:r>
            </w:sdtContent>
          </w:sdt>
          <w:r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Content>
              <w:r>
                <w:rPr>
                  <w:b/>
                  <w:sz w:val="28"/>
                  <w:szCs w:val="28"/>
                </w:rPr>
                <w:t>2018</w:t>
              </w:r>
            </w:sdtContent>
          </w:sdt>
        </w:p>
      </w:tc>
      <w:tc>
        <w:tcPr>
          <w:tcW w:w="3186" w:type="dxa"/>
          <w:vMerge/>
        </w:tcPr>
        <w:p w:rsidR="009B043E" w:rsidRDefault="009B043E" w:rsidP="004E50DA"/>
      </w:tc>
    </w:tr>
    <w:tr w:rsidR="009B043E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Content>
          <w:tc>
            <w:tcPr>
              <w:tcW w:w="1962" w:type="dxa"/>
            </w:tcPr>
            <w:p w:rsidR="009B043E" w:rsidRPr="00C701DC" w:rsidRDefault="009B043E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9B043E" w:rsidRDefault="009B043E" w:rsidP="004E50DA"/>
      </w:tc>
      <w:tc>
        <w:tcPr>
          <w:tcW w:w="3186" w:type="dxa"/>
          <w:vMerge/>
        </w:tcPr>
        <w:p w:rsidR="009B043E" w:rsidRDefault="009B043E" w:rsidP="004E50DA"/>
      </w:tc>
    </w:tr>
    <w:tr w:rsidR="009B043E" w:rsidTr="00DD31BF">
      <w:trPr>
        <w:trHeight w:val="249"/>
      </w:trPr>
      <w:tc>
        <w:tcPr>
          <w:tcW w:w="1962" w:type="dxa"/>
        </w:tcPr>
        <w:p w:rsidR="009B043E" w:rsidRPr="00C701DC" w:rsidRDefault="009B043E" w:rsidP="005551F3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E71EE5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E71EE5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9B043E" w:rsidRDefault="009B043E" w:rsidP="004E50DA"/>
      </w:tc>
      <w:tc>
        <w:tcPr>
          <w:tcW w:w="3186" w:type="dxa"/>
          <w:vMerge/>
        </w:tcPr>
        <w:p w:rsidR="009B043E" w:rsidRDefault="009B043E" w:rsidP="004E50DA"/>
      </w:tc>
    </w:tr>
  </w:tbl>
  <w:p w:rsidR="009B043E" w:rsidRDefault="009B043E" w:rsidP="004E5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 w15:restartNumberingAfterBreak="0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BF"/>
    <w:rsid w:val="0007700C"/>
    <w:rsid w:val="000B3425"/>
    <w:rsid w:val="000C3961"/>
    <w:rsid w:val="00145725"/>
    <w:rsid w:val="00182A83"/>
    <w:rsid w:val="00201CE3"/>
    <w:rsid w:val="00260ABE"/>
    <w:rsid w:val="00280768"/>
    <w:rsid w:val="002D42D1"/>
    <w:rsid w:val="002D5179"/>
    <w:rsid w:val="003B079B"/>
    <w:rsid w:val="00430D88"/>
    <w:rsid w:val="00490698"/>
    <w:rsid w:val="004C529F"/>
    <w:rsid w:val="004D3F09"/>
    <w:rsid w:val="004E50DA"/>
    <w:rsid w:val="00532D83"/>
    <w:rsid w:val="005551F3"/>
    <w:rsid w:val="0064315D"/>
    <w:rsid w:val="00672CF0"/>
    <w:rsid w:val="006A6257"/>
    <w:rsid w:val="00860DAC"/>
    <w:rsid w:val="008751D2"/>
    <w:rsid w:val="008B3E5D"/>
    <w:rsid w:val="008E19FD"/>
    <w:rsid w:val="009B043E"/>
    <w:rsid w:val="009F394C"/>
    <w:rsid w:val="00A23F43"/>
    <w:rsid w:val="00A53818"/>
    <w:rsid w:val="00A736EE"/>
    <w:rsid w:val="00B00433"/>
    <w:rsid w:val="00B86689"/>
    <w:rsid w:val="00BE32AD"/>
    <w:rsid w:val="00C304FD"/>
    <w:rsid w:val="00C41997"/>
    <w:rsid w:val="00C6194F"/>
    <w:rsid w:val="00C91EDB"/>
    <w:rsid w:val="00CB1C49"/>
    <w:rsid w:val="00D137C3"/>
    <w:rsid w:val="00D15462"/>
    <w:rsid w:val="00D908FC"/>
    <w:rsid w:val="00DD31BF"/>
    <w:rsid w:val="00DE494A"/>
    <w:rsid w:val="00DF1178"/>
    <w:rsid w:val="00E124C5"/>
    <w:rsid w:val="00E22820"/>
    <w:rsid w:val="00E34296"/>
    <w:rsid w:val="00E71EE5"/>
    <w:rsid w:val="00E80856"/>
    <w:rsid w:val="00E967F1"/>
    <w:rsid w:val="00EC24F4"/>
    <w:rsid w:val="00F12571"/>
    <w:rsid w:val="00FD1329"/>
    <w:rsid w:val="00F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B4226BB"/>
  <w15:chartTrackingRefBased/>
  <w15:docId w15:val="{FE95E171-9108-417A-898F-F6465B8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F1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7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7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78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E56829FB2546CD8489AC362EF5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7358-C269-4BC7-AA3C-54F33848A741}"/>
      </w:docPartPr>
      <w:docPartBody>
        <w:p w:rsidR="00F36EF5" w:rsidRDefault="0053775D" w:rsidP="0053775D">
          <w:pPr>
            <w:pStyle w:val="6AE56829FB2546CD8489AC362EF5C990"/>
          </w:pPr>
          <w:r w:rsidRPr="0024309B">
            <w:rPr>
              <w:rStyle w:val="PlaceholderText"/>
            </w:rPr>
            <w:t>Click here to enter text.</w:t>
          </w:r>
        </w:p>
      </w:docPartBody>
    </w:docPart>
    <w:docPart>
      <w:docPartPr>
        <w:name w:val="1E33C5752A1D48BAB136BFC6952B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01C0-51C7-4BFE-A64A-CD92CD9D95EA}"/>
      </w:docPartPr>
      <w:docPartBody>
        <w:p w:rsidR="00F36EF5" w:rsidRDefault="0053775D" w:rsidP="0053775D">
          <w:pPr>
            <w:pStyle w:val="1E33C5752A1D48BAB136BFC6952B3928"/>
          </w:pPr>
          <w:r w:rsidRPr="0024309B">
            <w:rPr>
              <w:rStyle w:val="PlaceholderText"/>
            </w:rPr>
            <w:t>Click here to enter text.</w:t>
          </w:r>
        </w:p>
      </w:docPartBody>
    </w:docPart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F36EF5" w:rsidRDefault="00A931E1" w:rsidP="00A931E1">
          <w:pPr>
            <w:pStyle w:val="F2770AAF9E6242E88F4B4BBE51581A132"/>
          </w:pPr>
          <w: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F36EF5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F36EF5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F36EF5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F36EF5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F36EF5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EA7C560AA9DD43FDA9BFB107081E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A23D-A938-451B-9617-D5590AEED04B}"/>
      </w:docPartPr>
      <w:docPartBody>
        <w:p w:rsidR="00F36EF5" w:rsidRDefault="0053775D" w:rsidP="0053775D">
          <w:pPr>
            <w:pStyle w:val="EA7C560AA9DD43FDA9BFB107081E2F4F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CF2188A425D64769A145F8DCC0BB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A084A-8D59-4C40-95E5-5A22C9A2C274}"/>
      </w:docPartPr>
      <w:docPartBody>
        <w:p w:rsidR="00F36EF5" w:rsidRDefault="0053775D" w:rsidP="0053775D">
          <w:pPr>
            <w:pStyle w:val="CF2188A425D64769A145F8DCC0BB1488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6E2514555F964F8CA3F0B06AFF07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03C2-4B60-4EF0-BED9-F907928B39C5}"/>
      </w:docPartPr>
      <w:docPartBody>
        <w:p w:rsidR="00F36EF5" w:rsidRDefault="0053775D" w:rsidP="0053775D">
          <w:pPr>
            <w:pStyle w:val="6E2514555F964F8CA3F0B06AFF07BD9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B14F346978064CA9A2B40F09CFDED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80E-638C-4C3E-B50F-74CFD5B4B6CD}"/>
      </w:docPartPr>
      <w:docPartBody>
        <w:p w:rsidR="00A24AEE" w:rsidRDefault="00A24AEE" w:rsidP="00A24AEE">
          <w:pPr>
            <w:pStyle w:val="B14F346978064CA9A2B40F09CFDEDAB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B2972CE195EB42269D6E4356D738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9602A-5416-459D-AAE2-73DB9DF8890D}"/>
      </w:docPartPr>
      <w:docPartBody>
        <w:p w:rsidR="00A24AEE" w:rsidRDefault="00A24AEE" w:rsidP="00A24AEE">
          <w:pPr>
            <w:pStyle w:val="B2972CE195EB42269D6E4356D738255B"/>
          </w:pPr>
          <w:r w:rsidRPr="00D772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D"/>
    <w:rsid w:val="0053775D"/>
    <w:rsid w:val="00A24AEE"/>
    <w:rsid w:val="00A931E1"/>
    <w:rsid w:val="00EB6CBB"/>
    <w:rsid w:val="00F3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AEE"/>
    <w:rPr>
      <w:color w:val="808080"/>
    </w:rPr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16A26DEE3A41441484E549FAF351C023">
    <w:name w:val="16A26DEE3A41441484E549FAF351C023"/>
    <w:rsid w:val="00A931E1"/>
  </w:style>
  <w:style w:type="paragraph" w:customStyle="1" w:styleId="F2770AAF9E6242E88F4B4BBE51581A131">
    <w:name w:val="F2770AAF9E6242E88F4B4BBE51581A131"/>
    <w:rsid w:val="00A931E1"/>
    <w:pPr>
      <w:spacing w:after="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F2770AAF9E6242E88F4B4BBE51581A132">
    <w:name w:val="F2770AAF9E6242E88F4B4BBE51581A132"/>
    <w:rsid w:val="00A931E1"/>
    <w:pPr>
      <w:spacing w:after="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A8810FE91895465C86AD22A5F5CCD64A">
    <w:name w:val="A8810FE91895465C86AD22A5F5CCD64A"/>
    <w:rsid w:val="00A931E1"/>
  </w:style>
  <w:style w:type="paragraph" w:customStyle="1" w:styleId="D5879BCF154E4DFDAF0D7A639977E03D">
    <w:name w:val="D5879BCF154E4DFDAF0D7A639977E03D"/>
    <w:rsid w:val="00A24AEE"/>
  </w:style>
  <w:style w:type="paragraph" w:customStyle="1" w:styleId="82A04F39ED054B36A479C0BE5D9A90AF">
    <w:name w:val="82A04F39ED054B36A479C0BE5D9A90AF"/>
    <w:rsid w:val="00A24AEE"/>
  </w:style>
  <w:style w:type="paragraph" w:customStyle="1" w:styleId="40FDEBA49EDB4BA4B494600EAA48ED50">
    <w:name w:val="40FDEBA49EDB4BA4B494600EAA48ED50"/>
    <w:rsid w:val="00A24AEE"/>
  </w:style>
  <w:style w:type="paragraph" w:customStyle="1" w:styleId="142277EE1BE94D51B9EEFF730CB0CAAE">
    <w:name w:val="142277EE1BE94D51B9EEFF730CB0CAAE"/>
    <w:rsid w:val="00A24AEE"/>
  </w:style>
  <w:style w:type="paragraph" w:customStyle="1" w:styleId="E65BF6B00AD0481188F7A25B82D9EF91">
    <w:name w:val="E65BF6B00AD0481188F7A25B82D9EF91"/>
    <w:rsid w:val="00A24AEE"/>
  </w:style>
  <w:style w:type="paragraph" w:customStyle="1" w:styleId="489D29B80F2D4D049402BEC3B5C93B3A">
    <w:name w:val="489D29B80F2D4D049402BEC3B5C93B3A"/>
    <w:rsid w:val="00A24AEE"/>
  </w:style>
  <w:style w:type="paragraph" w:customStyle="1" w:styleId="B14F346978064CA9A2B40F09CFDEDAB6">
    <w:name w:val="B14F346978064CA9A2B40F09CFDEDAB6"/>
    <w:rsid w:val="00A24AEE"/>
  </w:style>
  <w:style w:type="paragraph" w:customStyle="1" w:styleId="17F3C68A6B3A415EB5BFDF6D477E7421">
    <w:name w:val="17F3C68A6B3A415EB5BFDF6D477E7421"/>
    <w:rsid w:val="00A24AEE"/>
  </w:style>
  <w:style w:type="paragraph" w:customStyle="1" w:styleId="B2972CE195EB42269D6E4356D738255B">
    <w:name w:val="B2972CE195EB42269D6E4356D738255B"/>
    <w:rsid w:val="00A24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8B56F-A3FA-4B86-9F27-FD46083C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940D877E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Eiríkur Benediktsson</cp:lastModifiedBy>
  <cp:revision>2</cp:revision>
  <cp:lastPrinted>2017-08-09T13:19:00Z</cp:lastPrinted>
  <dcterms:created xsi:type="dcterms:W3CDTF">2018-01-05T10:07:00Z</dcterms:created>
  <dcterms:modified xsi:type="dcterms:W3CDTF">2018-01-05T10:07:00Z</dcterms:modified>
</cp:coreProperties>
</file>